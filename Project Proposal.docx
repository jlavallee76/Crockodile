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A4B3" w14:textId="401DE828" w:rsidR="001273C1" w:rsidRPr="006F168E" w:rsidRDefault="0045590C" w:rsidP="0045590C">
      <w:pPr>
        <w:spacing w:after="0"/>
        <w:rPr>
          <w:b/>
          <w:bCs/>
        </w:rPr>
      </w:pPr>
      <w:r w:rsidRPr="006F168E">
        <w:rPr>
          <w:b/>
          <w:bCs/>
        </w:rPr>
        <w:t>Josh Lavallee (</w:t>
      </w:r>
      <w:r w:rsidRPr="006F168E">
        <w:rPr>
          <w:b/>
          <w:bCs/>
        </w:rPr>
        <w:t>0320685</w:t>
      </w:r>
      <w:r w:rsidRPr="006F168E">
        <w:rPr>
          <w:b/>
          <w:bCs/>
        </w:rPr>
        <w:t>)</w:t>
      </w:r>
    </w:p>
    <w:p w14:paraId="085C4CAA" w14:textId="43225306" w:rsidR="0045590C" w:rsidRPr="006F168E" w:rsidRDefault="0045590C" w:rsidP="0045590C">
      <w:pPr>
        <w:spacing w:after="0"/>
        <w:rPr>
          <w:b/>
          <w:bCs/>
        </w:rPr>
      </w:pPr>
      <w:r w:rsidRPr="006F168E">
        <w:rPr>
          <w:b/>
          <w:bCs/>
        </w:rPr>
        <w:t>WEBD-2007</w:t>
      </w:r>
    </w:p>
    <w:p w14:paraId="6A5832FF" w14:textId="5660301B" w:rsidR="0045590C" w:rsidRPr="006F168E" w:rsidRDefault="0045590C" w:rsidP="0045590C">
      <w:pPr>
        <w:spacing w:after="0"/>
        <w:rPr>
          <w:b/>
          <w:bCs/>
        </w:rPr>
      </w:pPr>
      <w:r w:rsidRPr="006F168E">
        <w:rPr>
          <w:b/>
          <w:bCs/>
        </w:rPr>
        <w:t>March 23</w:t>
      </w:r>
      <w:r w:rsidRPr="006F168E">
        <w:rPr>
          <w:b/>
          <w:bCs/>
          <w:vertAlign w:val="superscript"/>
        </w:rPr>
        <w:t>rd</w:t>
      </w:r>
      <w:r w:rsidRPr="006F168E">
        <w:rPr>
          <w:b/>
          <w:bCs/>
        </w:rPr>
        <w:t>/2021</w:t>
      </w:r>
    </w:p>
    <w:p w14:paraId="138A7910" w14:textId="5C40F253" w:rsidR="001273C1" w:rsidRDefault="0045590C" w:rsidP="0045590C">
      <w:pPr>
        <w:pStyle w:val="Heading1"/>
      </w:pPr>
      <w:r>
        <w:t>DESCRIPTION</w:t>
      </w:r>
    </w:p>
    <w:p w14:paraId="74A38679" w14:textId="2D579CEB" w:rsidR="006F168E" w:rsidRDefault="000A4756">
      <w:sdt>
        <w:sdtPr>
          <w:alias w:val="Your Company name:"/>
          <w:tag w:val="Your Company name:"/>
          <w:id w:val="-1319412129"/>
          <w:placeholder>
            <w:docPart w:val="A32EAB13032B45939387E64F1AEE43D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5590C">
            <w:t>I’m</w:t>
          </w:r>
        </w:sdtContent>
      </w:sdt>
      <w:r w:rsidR="00C16778">
        <w:t xml:space="preserve"> </w:t>
      </w:r>
      <w:r w:rsidR="0045590C">
        <w:t>pleased to submit this proposal for</w:t>
      </w:r>
      <w:r w:rsidR="00386778">
        <w:t xml:space="preserve"> </w:t>
      </w:r>
      <w:sdt>
        <w:sdtPr>
          <w:rPr>
            <w:b/>
            <w:bCs/>
            <w:i/>
            <w:iCs/>
          </w:rPr>
          <w:alias w:val="Client name:"/>
          <w:tag w:val="Client name:"/>
          <w:id w:val="-1704244616"/>
          <w:placeholder>
            <w:docPart w:val="CB37096BFCBB4785BECD9F91B1F30E2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45590C" w:rsidRPr="0045590C">
            <w:rPr>
              <w:b/>
              <w:bCs/>
              <w:i/>
              <w:iCs/>
            </w:rPr>
            <w:t>Crock</w:t>
          </w:r>
          <w:r w:rsidR="00141D73">
            <w:rPr>
              <w:b/>
              <w:bCs/>
              <w:i/>
              <w:iCs/>
            </w:rPr>
            <w:t>o</w:t>
          </w:r>
          <w:r w:rsidR="0045590C" w:rsidRPr="0045590C">
            <w:rPr>
              <w:b/>
              <w:bCs/>
              <w:i/>
              <w:iCs/>
            </w:rPr>
            <w:t>dile</w:t>
          </w:r>
        </w:sdtContent>
      </w:sdt>
      <w:r w:rsidR="00C16778">
        <w:t xml:space="preserve"> </w:t>
      </w:r>
      <w:r w:rsidR="0045590C">
        <w:t xml:space="preserve">to help </w:t>
      </w:r>
      <w:r w:rsidR="006F168E">
        <w:t xml:space="preserve">to </w:t>
      </w:r>
      <w:r w:rsidR="0045590C">
        <w:t>achieve its goals of providing customers</w:t>
      </w:r>
      <w:r w:rsidR="006F168E">
        <w:t xml:space="preserve"> with</w:t>
      </w:r>
      <w:r w:rsidR="0045590C">
        <w:t xml:space="preserve"> a new and exciting e-commerce experience. The company is a startup</w:t>
      </w:r>
      <w:r w:rsidR="005A43D0">
        <w:t xml:space="preserve"> established in 2019</w:t>
      </w:r>
      <w:r w:rsidR="0045590C">
        <w:t xml:space="preserve"> </w:t>
      </w:r>
      <w:r w:rsidR="006F168E">
        <w:t xml:space="preserve">with &lt; 10 employees </w:t>
      </w:r>
      <w:r w:rsidR="0045590C">
        <w:t xml:space="preserve">offering a unique spin on the </w:t>
      </w:r>
      <w:r w:rsidR="006F168E">
        <w:t>emerging</w:t>
      </w:r>
      <w:r w:rsidR="006F168E">
        <w:t xml:space="preserve"> food prep industry</w:t>
      </w:r>
      <w:r w:rsidR="006F168E">
        <w:t>. Their product consists of various vacuum sealed and freezable crock-pot/slow-cooker meals which can be de-thawed, removed from the packaging and placed in a crock-pot for meals ready in 4-</w:t>
      </w:r>
      <w:r w:rsidR="005A43D0">
        <w:t>12</w:t>
      </w:r>
      <w:r w:rsidR="006F168E">
        <w:t xml:space="preserve"> hours</w:t>
      </w:r>
      <w:r w:rsidR="00141D73">
        <w:t xml:space="preserve"> with no intervention from start to finish</w:t>
      </w:r>
      <w:r w:rsidR="006F168E">
        <w:t xml:space="preserve">. </w:t>
      </w:r>
    </w:p>
    <w:p w14:paraId="425317E1" w14:textId="4EFAB3E0" w:rsidR="001273C1" w:rsidRDefault="006F168E">
      <w:r>
        <w:t xml:space="preserve">In contrast to </w:t>
      </w:r>
      <w:r w:rsidR="00141D73">
        <w:t>its</w:t>
      </w:r>
      <w:r>
        <w:t xml:space="preserve"> competitors like Chefs Plate and Good Food, it eliminates </w:t>
      </w:r>
      <w:r w:rsidR="00141D73">
        <w:t xml:space="preserve">the act of cooking which can </w:t>
      </w:r>
      <w:r w:rsidR="005A43D0">
        <w:t xml:space="preserve">often </w:t>
      </w:r>
      <w:r w:rsidR="00141D73">
        <w:t xml:space="preserve">be up to 45mins, and reduces clean-up time, leading to more time spent doing the important things in life. </w:t>
      </w:r>
      <w:r w:rsidR="005A43D0">
        <w:t>Crocodiles’</w:t>
      </w:r>
      <w:r w:rsidR="00141D73">
        <w:t xml:space="preserve"> target </w:t>
      </w:r>
      <w:r w:rsidR="005A43D0">
        <w:t>demographic</w:t>
      </w:r>
      <w:r w:rsidR="00141D73">
        <w:t xml:space="preserve"> is parents</w:t>
      </w:r>
      <w:r w:rsidR="005A43D0">
        <w:t>, students, and anyone who may be returning to the office in the coming months who doesn’t wants the remove the burden of cooking when they return home from work.</w:t>
      </w:r>
    </w:p>
    <w:p w14:paraId="2837C7B3" w14:textId="7D4E90A6" w:rsidR="005A43D0" w:rsidRDefault="005A43D0">
      <w:r>
        <w:t>Currently the packages are sold at local markets and have had a great response, however</w:t>
      </w:r>
      <w:r>
        <w:t xml:space="preserve"> the company wants to expand it’s reach through e-commerce and offer its product online. Ideally, they would like to follow the model of its competitors and offer subscription boxes that can be modified by quantity and consistency.</w:t>
      </w:r>
    </w:p>
    <w:p w14:paraId="74FFC0FE" w14:textId="10FE1F48" w:rsidR="001273C1" w:rsidRDefault="0045590C">
      <w:pPr>
        <w:pStyle w:val="Heading1"/>
      </w:pPr>
      <w:r>
        <w:t>DATABASE STRUCTURE</w:t>
      </w:r>
    </w:p>
    <w:p w14:paraId="666DD09E" w14:textId="77777777" w:rsidR="001273C1" w:rsidRDefault="001273C1">
      <w:pPr>
        <w:pStyle w:val="NoSpacing"/>
      </w:pPr>
    </w:p>
    <w:sectPr w:rsidR="001273C1" w:rsidSect="005A43D0">
      <w:pgSz w:w="12240" w:h="15840" w:code="1"/>
      <w:pgMar w:top="72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5E082" w14:textId="77777777" w:rsidR="000A4756" w:rsidRDefault="000A4756">
      <w:pPr>
        <w:spacing w:after="0" w:line="240" w:lineRule="auto"/>
      </w:pPr>
      <w:r>
        <w:separator/>
      </w:r>
    </w:p>
  </w:endnote>
  <w:endnote w:type="continuationSeparator" w:id="0">
    <w:p w14:paraId="6A74EF32" w14:textId="77777777" w:rsidR="000A4756" w:rsidRDefault="000A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76324" w14:textId="77777777" w:rsidR="000A4756" w:rsidRDefault="000A4756">
      <w:pPr>
        <w:spacing w:after="0" w:line="240" w:lineRule="auto"/>
      </w:pPr>
      <w:r>
        <w:separator/>
      </w:r>
    </w:p>
  </w:footnote>
  <w:footnote w:type="continuationSeparator" w:id="0">
    <w:p w14:paraId="2EE2630B" w14:textId="77777777" w:rsidR="000A4756" w:rsidRDefault="000A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0C"/>
    <w:rsid w:val="000322BF"/>
    <w:rsid w:val="000A4756"/>
    <w:rsid w:val="000C6A97"/>
    <w:rsid w:val="000E697B"/>
    <w:rsid w:val="00117948"/>
    <w:rsid w:val="001238BC"/>
    <w:rsid w:val="001273C1"/>
    <w:rsid w:val="00141D73"/>
    <w:rsid w:val="002129B0"/>
    <w:rsid w:val="00295C0C"/>
    <w:rsid w:val="002A04F7"/>
    <w:rsid w:val="002B7B61"/>
    <w:rsid w:val="002E52EE"/>
    <w:rsid w:val="003262F3"/>
    <w:rsid w:val="00346FDE"/>
    <w:rsid w:val="00386778"/>
    <w:rsid w:val="0045590C"/>
    <w:rsid w:val="004B5850"/>
    <w:rsid w:val="004E5035"/>
    <w:rsid w:val="004F5C8E"/>
    <w:rsid w:val="00517215"/>
    <w:rsid w:val="00545041"/>
    <w:rsid w:val="00590B0E"/>
    <w:rsid w:val="005A43D0"/>
    <w:rsid w:val="006C5ECB"/>
    <w:rsid w:val="006F168E"/>
    <w:rsid w:val="0071603F"/>
    <w:rsid w:val="00741991"/>
    <w:rsid w:val="0076017A"/>
    <w:rsid w:val="00805667"/>
    <w:rsid w:val="0088175F"/>
    <w:rsid w:val="008961F2"/>
    <w:rsid w:val="008F0E66"/>
    <w:rsid w:val="008F4E62"/>
    <w:rsid w:val="00987BCC"/>
    <w:rsid w:val="009A3E0F"/>
    <w:rsid w:val="009B5D53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C16778"/>
    <w:rsid w:val="00CC4E29"/>
    <w:rsid w:val="00CC612B"/>
    <w:rsid w:val="00D31D4F"/>
    <w:rsid w:val="00DD3056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F10B"/>
  <w15:chartTrackingRefBased/>
  <w15:docId w15:val="{E30FFEA0-EFB0-4987-9754-3ED913B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hi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2EAB13032B45939387E64F1AEE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C65BF-AF33-4E7B-ADFF-862F46935296}"/>
      </w:docPartPr>
      <w:docPartBody>
        <w:p w:rsidR="00000000" w:rsidRDefault="00093774">
          <w:pPr>
            <w:pStyle w:val="A32EAB13032B45939387E64F1AEE43D7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CB37096BFCBB4785BECD9F91B1F30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7E014-8695-4B6C-B0FE-2D5AB9F49908}"/>
      </w:docPartPr>
      <w:docPartBody>
        <w:p w:rsidR="00000000" w:rsidRDefault="00093774">
          <w:pPr>
            <w:pStyle w:val="CB37096BFCBB4785BECD9F91B1F30E2A"/>
          </w:pPr>
          <w:r>
            <w:rPr>
              <w:rStyle w:val="PlaceholderText"/>
            </w:rPr>
            <w:t>Client’s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74"/>
    <w:rsid w:val="0009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9155E71C740E9B49238D28560789E">
    <w:name w:val="5569155E71C740E9B49238D28560789E"/>
  </w:style>
  <w:style w:type="paragraph" w:customStyle="1" w:styleId="44A5C43694D043FCB392FEE9D3A639D4">
    <w:name w:val="44A5C43694D043FCB392FEE9D3A639D4"/>
  </w:style>
  <w:style w:type="paragraph" w:customStyle="1" w:styleId="E6E49CC34F8E4CA190D3BDC67D15A46D">
    <w:name w:val="E6E49CC34F8E4CA190D3BDC67D15A46D"/>
  </w:style>
  <w:style w:type="paragraph" w:customStyle="1" w:styleId="48558D5FFB324FB79ABB2F199E96F6FD">
    <w:name w:val="48558D5FFB324FB79ABB2F199E96F6FD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1D23028F9F2D4B5197114F02B8E122CB">
    <w:name w:val="1D23028F9F2D4B5197114F02B8E122CB"/>
  </w:style>
  <w:style w:type="paragraph" w:customStyle="1" w:styleId="506E0D7C2410490B8CC4CB8F4156197B">
    <w:name w:val="506E0D7C2410490B8CC4CB8F4156197B"/>
  </w:style>
  <w:style w:type="paragraph" w:customStyle="1" w:styleId="99BF8EE10385472BA84A0A91025A4253">
    <w:name w:val="99BF8EE10385472BA84A0A91025A4253"/>
  </w:style>
  <w:style w:type="paragraph" w:customStyle="1" w:styleId="4983CD66A9CF45E5A384AABE985F7769">
    <w:name w:val="4983CD66A9CF45E5A384AABE985F776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A32EAB13032B45939387E64F1AEE43D7">
    <w:name w:val="A32EAB13032B45939387E64F1AEE43D7"/>
  </w:style>
  <w:style w:type="paragraph" w:customStyle="1" w:styleId="9BF69D14B55447ADACEB9A94EB6B9F5E">
    <w:name w:val="9BF69D14B55447ADACEB9A94EB6B9F5E"/>
  </w:style>
  <w:style w:type="paragraph" w:customStyle="1" w:styleId="CB37096BFCBB4785BECD9F91B1F30E2A">
    <w:name w:val="CB37096BFCBB4785BECD9F91B1F30E2A"/>
  </w:style>
  <w:style w:type="paragraph" w:customStyle="1" w:styleId="EF2B21F5C3904B3AB9ED4E1657D82B6C">
    <w:name w:val="EF2B21F5C3904B3AB9ED4E1657D82B6C"/>
  </w:style>
  <w:style w:type="paragraph" w:customStyle="1" w:styleId="7B8C14097F9943C7BADBD3B40700CB26">
    <w:name w:val="7B8C14097F9943C7BADBD3B40700CB26"/>
  </w:style>
  <w:style w:type="paragraph" w:customStyle="1" w:styleId="72013C2618CA4DA2BCA0627D66344EAA">
    <w:name w:val="72013C2618CA4DA2BCA0627D66344EAA"/>
  </w:style>
  <w:style w:type="paragraph" w:customStyle="1" w:styleId="9C1DD78A0FC94E6994A30E67A0655AE4">
    <w:name w:val="9C1DD78A0FC94E6994A30E67A0655AE4"/>
  </w:style>
  <w:style w:type="paragraph" w:customStyle="1" w:styleId="55C349CE5F434E85991B1ACF0BD24829">
    <w:name w:val="55C349CE5F434E85991B1ACF0BD24829"/>
  </w:style>
  <w:style w:type="paragraph" w:customStyle="1" w:styleId="36308F7B29EB4267A28A9DE0955A4397">
    <w:name w:val="36308F7B29EB4267A28A9DE0955A4397"/>
  </w:style>
  <w:style w:type="paragraph" w:customStyle="1" w:styleId="122CC8A170684779A992CDD505BE6850">
    <w:name w:val="122CC8A170684779A992CDD505BE6850"/>
  </w:style>
  <w:style w:type="paragraph" w:customStyle="1" w:styleId="970AD042883A4B009C9E703D09E8878C">
    <w:name w:val="970AD042883A4B009C9E703D09E8878C"/>
  </w:style>
  <w:style w:type="paragraph" w:customStyle="1" w:styleId="B998ACE6744944F6890206A43163A45C">
    <w:name w:val="B998ACE6744944F6890206A43163A45C"/>
  </w:style>
  <w:style w:type="paragraph" w:customStyle="1" w:styleId="1DA532E84C424605AF77C5783E711BCB">
    <w:name w:val="1DA532E84C424605AF77C5783E711BCB"/>
  </w:style>
  <w:style w:type="paragraph" w:customStyle="1" w:styleId="E4F6951EDECD407CB2C7D9C235FF5E41">
    <w:name w:val="E4F6951EDECD407CB2C7D9C235FF5E41"/>
  </w:style>
  <w:style w:type="paragraph" w:customStyle="1" w:styleId="87BD60EB2AC44F4E8911E258EBA27707">
    <w:name w:val="87BD60EB2AC44F4E8911E258EBA27707"/>
  </w:style>
  <w:style w:type="paragraph" w:customStyle="1" w:styleId="2E39D91F5D584C91B8929F2BDF8A8F9D">
    <w:name w:val="2E39D91F5D584C91B8929F2BDF8A8F9D"/>
  </w:style>
  <w:style w:type="paragraph" w:customStyle="1" w:styleId="5AB5BD5BFFDC466B8F71C96CFE58975D">
    <w:name w:val="5AB5BD5BFFDC466B8F71C96CFE58975D"/>
  </w:style>
  <w:style w:type="paragraph" w:customStyle="1" w:styleId="812063BAB48F414C9F56A9BF9670CEA8">
    <w:name w:val="812063BAB48F414C9F56A9BF9670CEA8"/>
  </w:style>
  <w:style w:type="paragraph" w:customStyle="1" w:styleId="0549287E8D6C45FB9A9CBE97D718A797">
    <w:name w:val="0549287E8D6C45FB9A9CBE97D718A797"/>
  </w:style>
  <w:style w:type="paragraph" w:customStyle="1" w:styleId="C324DA43578B461C977B46C27AB03692">
    <w:name w:val="C324DA43578B461C977B46C27AB03692"/>
  </w:style>
  <w:style w:type="paragraph" w:customStyle="1" w:styleId="48C18F62835849559CC1FEAE98E8A4E7">
    <w:name w:val="48C18F62835849559CC1FEAE98E8A4E7"/>
  </w:style>
  <w:style w:type="paragraph" w:customStyle="1" w:styleId="5784D30284C54B968FB367CA779CFBCC">
    <w:name w:val="5784D30284C54B968FB367CA779CFBCC"/>
  </w:style>
  <w:style w:type="paragraph" w:customStyle="1" w:styleId="35A6D5443868473B8DD2FA235646B261">
    <w:name w:val="35A6D5443868473B8DD2FA235646B261"/>
  </w:style>
  <w:style w:type="paragraph" w:customStyle="1" w:styleId="D09A6496EAF6481B8D82AEADC6124781">
    <w:name w:val="D09A6496EAF6481B8D82AEADC6124781"/>
  </w:style>
  <w:style w:type="paragraph" w:customStyle="1" w:styleId="25F8915DD1954B018CD8DA87CB9EA5C9">
    <w:name w:val="25F8915DD1954B018CD8DA87CB9EA5C9"/>
  </w:style>
  <w:style w:type="paragraph" w:customStyle="1" w:styleId="FAFE7A0868DB4C7EB8C46DADD1657E79">
    <w:name w:val="FAFE7A0868DB4C7EB8C46DADD1657E79"/>
  </w:style>
  <w:style w:type="paragraph" w:customStyle="1" w:styleId="6C3C276E137C4F7E931072F8706E85C6">
    <w:name w:val="6C3C276E137C4F7E931072F8706E85C6"/>
  </w:style>
  <w:style w:type="paragraph" w:customStyle="1" w:styleId="92444890AEF74663976E8D33F15CC2EB">
    <w:name w:val="92444890AEF74663976E8D33F15CC2EB"/>
  </w:style>
  <w:style w:type="paragraph" w:customStyle="1" w:styleId="321A63A2DD544AEAA20298412AB5E539">
    <w:name w:val="321A63A2DD544AEAA20298412AB5E539"/>
  </w:style>
  <w:style w:type="paragraph" w:customStyle="1" w:styleId="F16551FBE1AF430DA3748835D8FD3620">
    <w:name w:val="F16551FBE1AF430DA3748835D8FD3620"/>
  </w:style>
  <w:style w:type="paragraph" w:customStyle="1" w:styleId="EF59D3100CA14FED923B29E6FD36F053">
    <w:name w:val="EF59D3100CA14FED923B29E6FD36F053"/>
  </w:style>
  <w:style w:type="paragraph" w:customStyle="1" w:styleId="9F0FCA0C0D0343168BEC85AF59AC26D5">
    <w:name w:val="9F0FCA0C0D0343168BEC85AF59AC26D5"/>
  </w:style>
  <w:style w:type="paragraph" w:customStyle="1" w:styleId="2C89CC6BC4934EAFA9DCBBDD46AB96AC">
    <w:name w:val="2C89CC6BC4934EAFA9DCBBDD46AB96AC"/>
  </w:style>
  <w:style w:type="paragraph" w:customStyle="1" w:styleId="C0E7BCB32E1040AEB111FEF6DE31D63F">
    <w:name w:val="C0E7BCB32E1040AEB111FEF6DE31D63F"/>
  </w:style>
  <w:style w:type="paragraph" w:customStyle="1" w:styleId="6996D3AD1F0F412880167DAC4E6323B5">
    <w:name w:val="6996D3AD1F0F412880167DAC4E6323B5"/>
  </w:style>
  <w:style w:type="paragraph" w:customStyle="1" w:styleId="2E37FCF96AD545E8AA707AFF0044C202">
    <w:name w:val="2E37FCF96AD545E8AA707AFF0044C202"/>
  </w:style>
  <w:style w:type="paragraph" w:customStyle="1" w:styleId="24A4520214974BB0960DEC59B9CD055F">
    <w:name w:val="24A4520214974BB0960DEC59B9CD055F"/>
  </w:style>
  <w:style w:type="paragraph" w:customStyle="1" w:styleId="5F22BE9E588545E085B7407DA1BC9A92">
    <w:name w:val="5F22BE9E588545E085B7407DA1BC9A92"/>
  </w:style>
  <w:style w:type="paragraph" w:customStyle="1" w:styleId="F6F03A46D96E494C8CDE702784B073E8">
    <w:name w:val="F6F03A46D96E494C8CDE702784B073E8"/>
  </w:style>
  <w:style w:type="paragraph" w:customStyle="1" w:styleId="AA0F7B31984C47F2BFD80AC236181C5A">
    <w:name w:val="AA0F7B31984C47F2BFD80AC236181C5A"/>
  </w:style>
  <w:style w:type="paragraph" w:customStyle="1" w:styleId="579522CAC1AA422E9AA03E3A1C998126">
    <w:name w:val="579522CAC1AA422E9AA03E3A1C998126"/>
  </w:style>
  <w:style w:type="paragraph" w:customStyle="1" w:styleId="C7D75216AF8F4B75A7A695AFFC49D7A5">
    <w:name w:val="C7D75216AF8F4B75A7A695AFFC49D7A5"/>
  </w:style>
  <w:style w:type="paragraph" w:customStyle="1" w:styleId="420D87EB6E1E46BFA69A728AB150CF3B">
    <w:name w:val="420D87EB6E1E46BFA69A728AB150CF3B"/>
  </w:style>
  <w:style w:type="paragraph" w:customStyle="1" w:styleId="7E905FA7C37D4D6A86E0F2E2C7FCB7B1">
    <w:name w:val="7E905FA7C37D4D6A86E0F2E2C7FCB7B1"/>
  </w:style>
  <w:style w:type="paragraph" w:customStyle="1" w:styleId="FC432F0A676A4498A0420D6EF82C50FB">
    <w:name w:val="FC432F0A676A4498A0420D6EF82C50FB"/>
  </w:style>
  <w:style w:type="paragraph" w:customStyle="1" w:styleId="6ED7F07C927D496AB9E0690C9D29C517">
    <w:name w:val="6ED7F07C927D496AB9E0690C9D29C517"/>
  </w:style>
  <w:style w:type="paragraph" w:customStyle="1" w:styleId="7052F3F2F7BC4F4D9D32CE46A050832E">
    <w:name w:val="7052F3F2F7BC4F4D9D32CE46A050832E"/>
  </w:style>
  <w:style w:type="paragraph" w:customStyle="1" w:styleId="A5DBF486396948DCB5256354339FC0BD">
    <w:name w:val="A5DBF486396948DCB5256354339FC0BD"/>
  </w:style>
  <w:style w:type="paragraph" w:customStyle="1" w:styleId="3B0AF89EEA6C475789490BC0D9CA8986">
    <w:name w:val="3B0AF89EEA6C475789490BC0D9CA8986"/>
  </w:style>
  <w:style w:type="paragraph" w:customStyle="1" w:styleId="B7F9E31A297D437E90E0D9068526CAE6">
    <w:name w:val="B7F9E31A297D437E90E0D9068526CAE6"/>
  </w:style>
  <w:style w:type="paragraph" w:customStyle="1" w:styleId="229670AF44314A24B84EF413A98070EB">
    <w:name w:val="229670AF44314A24B84EF413A98070EB"/>
  </w:style>
  <w:style w:type="paragraph" w:customStyle="1" w:styleId="3C97427A3DAD41908BB528FA2DD835EA">
    <w:name w:val="3C97427A3DAD41908BB528FA2DD835EA"/>
  </w:style>
  <w:style w:type="paragraph" w:customStyle="1" w:styleId="86EB7DF6DF7040058BDB438DBB81968F">
    <w:name w:val="86EB7DF6DF7040058BDB438DBB81968F"/>
  </w:style>
  <w:style w:type="paragraph" w:customStyle="1" w:styleId="2C87AA83C32F4E3D9263AF974822F3E8">
    <w:name w:val="2C87AA83C32F4E3D9263AF974822F3E8"/>
  </w:style>
  <w:style w:type="paragraph" w:customStyle="1" w:styleId="4FC658A3A3084E159617758558BD1857">
    <w:name w:val="4FC658A3A3084E159617758558BD1857"/>
  </w:style>
  <w:style w:type="paragraph" w:customStyle="1" w:styleId="8A46C8A4A7AD450696D5244984DE5FC9">
    <w:name w:val="8A46C8A4A7AD450696D5244984DE5FC9"/>
  </w:style>
  <w:style w:type="paragraph" w:customStyle="1" w:styleId="47DDB2169B484528B147D150BF2E93B4">
    <w:name w:val="47DDB2169B484528B147D150BF2E93B4"/>
  </w:style>
  <w:style w:type="paragraph" w:customStyle="1" w:styleId="10239BA542AA423D901CF2469997A619">
    <w:name w:val="10239BA542AA423D901CF2469997A619"/>
  </w:style>
  <w:style w:type="paragraph" w:customStyle="1" w:styleId="A3CC04E3E77F403493BB5205997AED46">
    <w:name w:val="A3CC04E3E77F403493BB5205997AED46"/>
  </w:style>
  <w:style w:type="paragraph" w:customStyle="1" w:styleId="D5789DF4868D49BDB714F156F21A920B">
    <w:name w:val="D5789DF4868D49BDB714F156F21A920B"/>
  </w:style>
  <w:style w:type="paragraph" w:customStyle="1" w:styleId="194991E3FD054CE38D30C4E8122848A9">
    <w:name w:val="194991E3FD054CE38D30C4E8122848A9"/>
  </w:style>
  <w:style w:type="paragraph" w:customStyle="1" w:styleId="33C2E1DE674B4EDEA71C4E99C6877CBA">
    <w:name w:val="33C2E1DE674B4EDEA71C4E99C6877CBA"/>
  </w:style>
  <w:style w:type="paragraph" w:customStyle="1" w:styleId="7EC315277B8B458C8E6E220FA53CC384">
    <w:name w:val="7EC315277B8B458C8E6E220FA53CC384"/>
  </w:style>
  <w:style w:type="paragraph" w:customStyle="1" w:styleId="F53848E83AC34505933537B11DC02DD3">
    <w:name w:val="F53848E83AC34505933537B11DC02DD3"/>
  </w:style>
  <w:style w:type="paragraph" w:customStyle="1" w:styleId="BFE41954E0D743AD9D4B1B7D64CB7BEC">
    <w:name w:val="BFE41954E0D743AD9D4B1B7D64CB7BEC"/>
  </w:style>
  <w:style w:type="paragraph" w:customStyle="1" w:styleId="5FF82F5BC75C45C6AE749920F8E2D317">
    <w:name w:val="5FF82F5BC75C45C6AE749920F8E2D317"/>
  </w:style>
  <w:style w:type="paragraph" w:customStyle="1" w:styleId="96F318CCC1114CB8953545767866A6A5">
    <w:name w:val="96F318CCC1114CB8953545767866A6A5"/>
  </w:style>
  <w:style w:type="paragraph" w:customStyle="1" w:styleId="4E72E258413049E49E8DB0740BC314BC">
    <w:name w:val="4E72E258413049E49E8DB0740BC314BC"/>
  </w:style>
  <w:style w:type="paragraph" w:customStyle="1" w:styleId="FBC40B6F731A47B8ABFFD6875C25E5C8">
    <w:name w:val="FBC40B6F731A47B8ABFFD6875C25E5C8"/>
  </w:style>
  <w:style w:type="paragraph" w:customStyle="1" w:styleId="44F430581C4B47BC8EF7523007336B00">
    <w:name w:val="44F430581C4B47BC8EF7523007336B00"/>
  </w:style>
  <w:style w:type="paragraph" w:customStyle="1" w:styleId="6B0C743D1E054814A51AE2F1FF2E46B3">
    <w:name w:val="6B0C743D1E054814A51AE2F1FF2E46B3"/>
  </w:style>
  <w:style w:type="paragraph" w:customStyle="1" w:styleId="D0EFD9848757451683C892B9C32964CF">
    <w:name w:val="D0EFD9848757451683C892B9C32964CF"/>
  </w:style>
  <w:style w:type="paragraph" w:customStyle="1" w:styleId="2B0994ECDA584F7D9A5BE0C17576E817">
    <w:name w:val="2B0994ECDA584F7D9A5BE0C17576E817"/>
  </w:style>
  <w:style w:type="paragraph" w:customStyle="1" w:styleId="CBEB3CDA15F74FAAA8AB2647BE6C8B3C">
    <w:name w:val="CBEB3CDA15F74FAAA8AB2647BE6C8B3C"/>
  </w:style>
  <w:style w:type="paragraph" w:customStyle="1" w:styleId="F86B8CC6A1F340DE874E81725FC997F6">
    <w:name w:val="F86B8CC6A1F340DE874E81725FC997F6"/>
  </w:style>
  <w:style w:type="paragraph" w:customStyle="1" w:styleId="A1B75629A7EB4050AED205B0652E4495">
    <w:name w:val="A1B75629A7EB4050AED205B0652E4495"/>
  </w:style>
  <w:style w:type="paragraph" w:customStyle="1" w:styleId="AE266039BB31430BA69166AA2A84673C">
    <w:name w:val="AE266039BB31430BA69166AA2A84673C"/>
  </w:style>
  <w:style w:type="paragraph" w:customStyle="1" w:styleId="1380A945130A4B688C8B9E2FC575CFAB">
    <w:name w:val="1380A945130A4B688C8B9E2FC575CFAB"/>
  </w:style>
  <w:style w:type="paragraph" w:customStyle="1" w:styleId="CBA109CA9FFF47959E375D99643F1874">
    <w:name w:val="CBA109CA9FFF47959E375D99643F1874"/>
  </w:style>
  <w:style w:type="paragraph" w:customStyle="1" w:styleId="C4E368F88FAD48AB815C5E60B5B5BDB9">
    <w:name w:val="C4E368F88FAD48AB815C5E60B5B5BDB9"/>
  </w:style>
  <w:style w:type="paragraph" w:customStyle="1" w:styleId="E736962234DE41CC89284ADC4FEFC472">
    <w:name w:val="E736962234DE41CC89284ADC4FEFC472"/>
  </w:style>
  <w:style w:type="paragraph" w:customStyle="1" w:styleId="868A626279AC4097A18B57F1A2DA1F3C">
    <w:name w:val="868A626279AC4097A18B57F1A2DA1F3C"/>
  </w:style>
  <w:style w:type="paragraph" w:customStyle="1" w:styleId="92B45F110631438E9D1D88717AE7F2A9">
    <w:name w:val="92B45F110631438E9D1D88717AE7F2A9"/>
  </w:style>
  <w:style w:type="paragraph" w:customStyle="1" w:styleId="BB3C4A5EE942432A9A022BCDB0810513">
    <w:name w:val="BB3C4A5EE942432A9A022BCDB0810513"/>
  </w:style>
  <w:style w:type="paragraph" w:customStyle="1" w:styleId="C80C63A177A84655B488AAF4DF91E311">
    <w:name w:val="C80C63A177A84655B488AAF4DF91E311"/>
  </w:style>
  <w:style w:type="paragraph" w:customStyle="1" w:styleId="84E8715715E84A009E755ED01AF0216C">
    <w:name w:val="84E8715715E84A009E755ED01AF0216C"/>
  </w:style>
  <w:style w:type="paragraph" w:customStyle="1" w:styleId="9837342A1A9740068DC17B93A727F171">
    <w:name w:val="9837342A1A9740068DC17B93A727F171"/>
  </w:style>
  <w:style w:type="paragraph" w:customStyle="1" w:styleId="B85EC9E824254A72A49F092B17BCACE0">
    <w:name w:val="B85EC9E824254A72A49F092B17BCACE0"/>
  </w:style>
  <w:style w:type="paragraph" w:customStyle="1" w:styleId="DACF9EC3E4B04737ABE005163DBA6484">
    <w:name w:val="DACF9EC3E4B04737ABE005163DBA6484"/>
  </w:style>
  <w:style w:type="paragraph" w:customStyle="1" w:styleId="2B141BE6CB744FDBA1A87FBE4F4B3E50">
    <w:name w:val="2B141BE6CB744FDBA1A87FBE4F4B3E50"/>
  </w:style>
  <w:style w:type="paragraph" w:customStyle="1" w:styleId="DDF81B68E5D145BB96ACA27F6AFAB388">
    <w:name w:val="DDF81B68E5D145BB96ACA27F6AFAB388"/>
  </w:style>
  <w:style w:type="paragraph" w:customStyle="1" w:styleId="A2FCFB3A25824C9896E1095C9B92C6BC">
    <w:name w:val="A2FCFB3A25824C9896E1095C9B92C6BC"/>
  </w:style>
  <w:style w:type="paragraph" w:customStyle="1" w:styleId="C2A21B26FC17419CB193F5BCCAE0CDFC">
    <w:name w:val="C2A21B26FC17419CB193F5BCCAE0CDFC"/>
  </w:style>
  <w:style w:type="paragraph" w:customStyle="1" w:styleId="E5BB7B01B02E49A4A50D5A403277F8E0">
    <w:name w:val="E5BB7B01B02E49A4A50D5A403277F8E0"/>
  </w:style>
  <w:style w:type="paragraph" w:customStyle="1" w:styleId="565B168862D0436F9E9BACB7B9CEF83F">
    <w:name w:val="565B168862D0436F9E9BACB7B9CEF83F"/>
  </w:style>
  <w:style w:type="paragraph" w:customStyle="1" w:styleId="6C1F989266A24DCDB1774013756E908C">
    <w:name w:val="6C1F989266A24DCDB1774013756E908C"/>
  </w:style>
  <w:style w:type="paragraph" w:customStyle="1" w:styleId="E0794E1A5E684B40B13EA2DFE2566719">
    <w:name w:val="E0794E1A5E684B40B13EA2DFE2566719"/>
  </w:style>
  <w:style w:type="paragraph" w:customStyle="1" w:styleId="5EBC4A0B55314F06AC738804FCA5BFB5">
    <w:name w:val="5EBC4A0B55314F06AC738804FCA5BFB5"/>
  </w:style>
  <w:style w:type="paragraph" w:customStyle="1" w:styleId="9E79FC83A3B247DD8304D69561B06A83">
    <w:name w:val="9E79FC83A3B247DD8304D69561B06A83"/>
  </w:style>
  <w:style w:type="paragraph" w:customStyle="1" w:styleId="6E037281A58D4AA4ACB7D95EEED72059">
    <w:name w:val="6E037281A58D4AA4ACB7D95EEED72059"/>
  </w:style>
  <w:style w:type="paragraph" w:customStyle="1" w:styleId="3FA66ADEAD804DC99714FED406E1233E">
    <w:name w:val="3FA66ADEAD804DC99714FED406E1233E"/>
  </w:style>
  <w:style w:type="paragraph" w:customStyle="1" w:styleId="20583B7397064B319B585DA661359206">
    <w:name w:val="20583B7397064B319B585DA661359206"/>
  </w:style>
  <w:style w:type="paragraph" w:customStyle="1" w:styleId="8CB3BB39ABCC42A5BBC4F74765C2327F">
    <w:name w:val="8CB3BB39ABCC42A5BBC4F74765C2327F"/>
  </w:style>
  <w:style w:type="paragraph" w:customStyle="1" w:styleId="254DA81B016A428BB6E5E4B7AE4A8839">
    <w:name w:val="254DA81B016A428BB6E5E4B7AE4A8839"/>
  </w:style>
  <w:style w:type="paragraph" w:customStyle="1" w:styleId="89917B15ECFB406598BF7B0544B96B9E">
    <w:name w:val="89917B15ECFB406598BF7B0544B96B9E"/>
  </w:style>
  <w:style w:type="paragraph" w:customStyle="1" w:styleId="5A54008F2E4F453ABBF28C07A539DAA7">
    <w:name w:val="5A54008F2E4F453ABBF28C07A539DAA7"/>
  </w:style>
  <w:style w:type="paragraph" w:customStyle="1" w:styleId="4A0C13CBCB3244FEB05BB884AADDBAB1">
    <w:name w:val="4A0C13CBCB3244FEB05BB884AADDBAB1"/>
  </w:style>
  <w:style w:type="paragraph" w:customStyle="1" w:styleId="4604752DA1894F7687EC78EFBB97E110">
    <w:name w:val="4604752DA1894F7687EC78EFBB97E110"/>
  </w:style>
  <w:style w:type="paragraph" w:customStyle="1" w:styleId="98160F904A314C1486812ABD11AB950D">
    <w:name w:val="98160F904A314C1486812ABD11AB950D"/>
  </w:style>
  <w:style w:type="paragraph" w:customStyle="1" w:styleId="7394FB4A675048A0AA3E967B3418A6DC">
    <w:name w:val="7394FB4A675048A0AA3E967B3418A6DC"/>
  </w:style>
  <w:style w:type="paragraph" w:customStyle="1" w:styleId="E8213C52B7AD43BD82841AD6935BAE51">
    <w:name w:val="E8213C52B7AD43BD82841AD6935BAE51"/>
  </w:style>
  <w:style w:type="paragraph" w:customStyle="1" w:styleId="1ACE9F3974B149C29DEF4A154B666A30">
    <w:name w:val="1ACE9F3974B149C29DEF4A154B666A30"/>
  </w:style>
  <w:style w:type="paragraph" w:customStyle="1" w:styleId="8D1B1DCFB73A4141A31EA583C5B4F2D3">
    <w:name w:val="8D1B1DCFB73A4141A31EA583C5B4F2D3"/>
  </w:style>
  <w:style w:type="paragraph" w:customStyle="1" w:styleId="AC3C15F257BF4FC0A86AB5609AEE320F">
    <w:name w:val="AC3C15F257BF4FC0A86AB5609AEE320F"/>
  </w:style>
  <w:style w:type="paragraph" w:customStyle="1" w:styleId="C4B19F8697D7469993CC6C572592DBD4">
    <w:name w:val="C4B19F8697D7469993CC6C572592DBD4"/>
  </w:style>
  <w:style w:type="paragraph" w:customStyle="1" w:styleId="C6C85D244A4B42C9A0A61DF15373CF18">
    <w:name w:val="C6C85D244A4B42C9A0A61DF15373CF18"/>
  </w:style>
  <w:style w:type="paragraph" w:customStyle="1" w:styleId="3720166CCAA6491D9C91A1AD0DAA3EEA">
    <w:name w:val="3720166CCAA6491D9C91A1AD0DAA3EEA"/>
  </w:style>
  <w:style w:type="paragraph" w:customStyle="1" w:styleId="12C1FAE13A43460085B6AA1678C77129">
    <w:name w:val="12C1FAE13A43460085B6AA1678C77129"/>
  </w:style>
  <w:style w:type="paragraph" w:customStyle="1" w:styleId="09D8798C49AD4B3BBD92D3DBA8B1D0AF">
    <w:name w:val="09D8798C49AD4B3BBD92D3DBA8B1D0AF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7E3FB61987DF410DBDF5A508ED698FA6">
    <w:name w:val="7E3FB61987DF410DBDF5A508ED698FA6"/>
  </w:style>
  <w:style w:type="paragraph" w:customStyle="1" w:styleId="ECDC34A0F7D2449EAFA9A5B6EF0B240C">
    <w:name w:val="ECDC34A0F7D2449EAFA9A5B6EF0B240C"/>
  </w:style>
  <w:style w:type="paragraph" w:customStyle="1" w:styleId="7FC0605D29764F688CCFE4F3B3C49CF8">
    <w:name w:val="7FC0605D29764F688CCFE4F3B3C49CF8"/>
  </w:style>
  <w:style w:type="paragraph" w:customStyle="1" w:styleId="3FA375B13D424304808FCCBE98BE532C">
    <w:name w:val="3FA375B13D424304808FCCBE98BE532C"/>
  </w:style>
  <w:style w:type="paragraph" w:customStyle="1" w:styleId="39E3B01F38F94E9CAF059BE3E428F3F3">
    <w:name w:val="39E3B01F38F94E9CAF059BE3E428F3F3"/>
  </w:style>
  <w:style w:type="paragraph" w:customStyle="1" w:styleId="ED50CFC967FC41198B03D17CF7AACC81">
    <w:name w:val="ED50CFC967FC41198B03D17CF7AACC81"/>
  </w:style>
  <w:style w:type="paragraph" w:customStyle="1" w:styleId="E674FFE9BA804C628E52E1FAD3AC283A">
    <w:name w:val="E674FFE9BA804C628E52E1FAD3AC283A"/>
  </w:style>
  <w:style w:type="paragraph" w:customStyle="1" w:styleId="77606820409F4825A7D90A7296F61C18">
    <w:name w:val="77606820409F4825A7D90A7296F61C18"/>
  </w:style>
  <w:style w:type="paragraph" w:customStyle="1" w:styleId="B3CBB38C6B8849FEA7A3E3FD433C9871">
    <w:name w:val="B3CBB38C6B8849FEA7A3E3FD433C9871"/>
  </w:style>
  <w:style w:type="paragraph" w:customStyle="1" w:styleId="D1D7C2AFFC584D3AA7CADCFE605A3431">
    <w:name w:val="D1D7C2AFFC584D3AA7CADCFE605A3431"/>
  </w:style>
  <w:style w:type="paragraph" w:customStyle="1" w:styleId="7637B738323D4F13BF771CB5F9C1A626">
    <w:name w:val="7637B738323D4F13BF771CB5F9C1A626"/>
  </w:style>
  <w:style w:type="paragraph" w:customStyle="1" w:styleId="8404DE4B52794F95804BF7D847DFE602">
    <w:name w:val="8404DE4B52794F95804BF7D847DFE602"/>
  </w:style>
  <w:style w:type="paragraph" w:customStyle="1" w:styleId="CE71ED732D0342AFAE698BD9DCFBF625">
    <w:name w:val="CE71ED732D0342AFAE698BD9DCFBF625"/>
  </w:style>
  <w:style w:type="paragraph" w:customStyle="1" w:styleId="33D5175B813C446DB62151ABA97BE662">
    <w:name w:val="33D5175B813C446DB62151ABA97BE662"/>
  </w:style>
  <w:style w:type="paragraph" w:customStyle="1" w:styleId="F20B376E9F39436BB77FA833A1AE5192">
    <w:name w:val="F20B376E9F39436BB77FA833A1AE5192"/>
  </w:style>
  <w:style w:type="paragraph" w:customStyle="1" w:styleId="02089D036781445A9AEC52A29108BEB6">
    <w:name w:val="02089D036781445A9AEC52A29108BEB6"/>
  </w:style>
  <w:style w:type="paragraph" w:customStyle="1" w:styleId="5A1FEF6D7CF84D28AF490754AF5C3C16">
    <w:name w:val="5A1FEF6D7CF84D28AF490754AF5C3C16"/>
  </w:style>
  <w:style w:type="paragraph" w:customStyle="1" w:styleId="5A9D58186969494B9D11AE01DE213924">
    <w:name w:val="5A9D58186969494B9D11AE01DE213924"/>
  </w:style>
  <w:style w:type="paragraph" w:customStyle="1" w:styleId="8FFE9292C27844269989C173ED69F80B">
    <w:name w:val="8FFE9292C27844269989C173ED69F80B"/>
  </w:style>
  <w:style w:type="paragraph" w:customStyle="1" w:styleId="111A2B43E33D4448B04261163BCC512C">
    <w:name w:val="111A2B43E33D4448B04261163BCC512C"/>
  </w:style>
  <w:style w:type="paragraph" w:customStyle="1" w:styleId="A780E850122B451B822E8447F9DDECEA">
    <w:name w:val="A780E850122B451B822E8447F9DDECEA"/>
  </w:style>
  <w:style w:type="paragraph" w:customStyle="1" w:styleId="98EDBFD49706409097AE9F90FEC9F2CA">
    <w:name w:val="98EDBFD49706409097AE9F90FEC9F2CA"/>
  </w:style>
  <w:style w:type="paragraph" w:customStyle="1" w:styleId="875A3F7601C54B21B2BDD28C4824FB40">
    <w:name w:val="875A3F7601C54B21B2BDD28C4824FB40"/>
  </w:style>
  <w:style w:type="paragraph" w:customStyle="1" w:styleId="59AFF1EA50F840A5A0D47DE72A54D63D">
    <w:name w:val="59AFF1EA50F840A5A0D47DE72A54D63D"/>
  </w:style>
  <w:style w:type="paragraph" w:customStyle="1" w:styleId="AD7E838CEFD549BA91F5E7080DA98CB8">
    <w:name w:val="AD7E838CEFD549BA91F5E7080DA98CB8"/>
  </w:style>
  <w:style w:type="paragraph" w:customStyle="1" w:styleId="E611DBB32BDB4D32A5EB793B52E96F8E">
    <w:name w:val="E611DBB32BDB4D32A5EB793B52E96F8E"/>
  </w:style>
  <w:style w:type="paragraph" w:customStyle="1" w:styleId="F3BDBB24672B40A3AD178E1983449370">
    <w:name w:val="F3BDBB24672B40A3AD178E1983449370"/>
  </w:style>
  <w:style w:type="paragraph" w:customStyle="1" w:styleId="CB5122A980584F2DB040EB40CDB24085">
    <w:name w:val="CB5122A980584F2DB040EB40CDB24085"/>
  </w:style>
  <w:style w:type="paragraph" w:customStyle="1" w:styleId="05B42CA2D8F8456FADEA91D36C0C62C5">
    <w:name w:val="05B42CA2D8F8456FADEA91D36C0C62C5"/>
  </w:style>
  <w:style w:type="paragraph" w:customStyle="1" w:styleId="46352E207D1C4C9B8CECAE21F12C978C">
    <w:name w:val="46352E207D1C4C9B8CECAE21F12C978C"/>
  </w:style>
  <w:style w:type="paragraph" w:customStyle="1" w:styleId="3325189EEC9148319570F3A9EF97BBB0">
    <w:name w:val="3325189EEC9148319570F3A9EF97BBB0"/>
  </w:style>
  <w:style w:type="paragraph" w:customStyle="1" w:styleId="661CE236CA764FE281BC4B052A199BB3">
    <w:name w:val="661CE236CA764FE281BC4B052A199BB3"/>
  </w:style>
  <w:style w:type="paragraph" w:customStyle="1" w:styleId="2FD26213E5BD434A910B14575A728153">
    <w:name w:val="2FD26213E5BD434A910B14575A728153"/>
  </w:style>
  <w:style w:type="paragraph" w:customStyle="1" w:styleId="43EF058AFDB04F94B674A8C80E49303E">
    <w:name w:val="43EF058AFDB04F94B674A8C80E49303E"/>
  </w:style>
  <w:style w:type="paragraph" w:customStyle="1" w:styleId="28EDAB7A45FE4C2597CCFD68059B845E">
    <w:name w:val="28EDAB7A45FE4C2597CCFD68059B845E"/>
  </w:style>
  <w:style w:type="paragraph" w:customStyle="1" w:styleId="43EE88A6F88A49459965E8BE02792A1D">
    <w:name w:val="43EE88A6F88A49459965E8BE02792A1D"/>
  </w:style>
  <w:style w:type="paragraph" w:customStyle="1" w:styleId="91DA35B25ED44662942BA9DF63BDC9A0">
    <w:name w:val="91DA35B25ED44662942BA9DF63BDC9A0"/>
  </w:style>
  <w:style w:type="paragraph" w:customStyle="1" w:styleId="CEB2D1ED745A4814A4DCCDDC6D98FEA8">
    <w:name w:val="CEB2D1ED745A4814A4DCCDDC6D98FEA8"/>
  </w:style>
  <w:style w:type="paragraph" w:customStyle="1" w:styleId="965B58AF35F1495FACFB36B612BACBCD">
    <w:name w:val="965B58AF35F1495FACFB36B612BACBCD"/>
  </w:style>
  <w:style w:type="paragraph" w:customStyle="1" w:styleId="439267DB7D0645819C1BDD890D9C2371">
    <w:name w:val="439267DB7D0645819C1BDD890D9C2371"/>
  </w:style>
  <w:style w:type="paragraph" w:customStyle="1" w:styleId="6552185BC72044A788821F5AF7CFC5AB">
    <w:name w:val="6552185BC72044A788821F5AF7CFC5AB"/>
  </w:style>
  <w:style w:type="paragraph" w:customStyle="1" w:styleId="757F5D72A66548778608BC0579E6153C">
    <w:name w:val="757F5D72A66548778608BC0579E6153C"/>
  </w:style>
  <w:style w:type="paragraph" w:customStyle="1" w:styleId="FFA2F7954F6A4DEEA53D3E3E392734DA">
    <w:name w:val="FFA2F7954F6A4DEEA53D3E3E392734DA"/>
  </w:style>
  <w:style w:type="paragraph" w:customStyle="1" w:styleId="03368645159840F0A1D6BD9AE2FD1DAE">
    <w:name w:val="03368645159840F0A1D6BD9AE2FD1DAE"/>
  </w:style>
  <w:style w:type="paragraph" w:customStyle="1" w:styleId="2AD07C920C7A4584A48E4B2D9C8FB13F">
    <w:name w:val="2AD07C920C7A4584A48E4B2D9C8FB13F"/>
  </w:style>
  <w:style w:type="paragraph" w:customStyle="1" w:styleId="EE83223A7D7A43F6871E51F37076CF96">
    <w:name w:val="EE83223A7D7A43F6871E51F37076CF96"/>
  </w:style>
  <w:style w:type="paragraph" w:customStyle="1" w:styleId="AF9F4B6EE5C9480A9BCFE596B4A8C95C">
    <w:name w:val="AF9F4B6EE5C9480A9BCFE596B4A8C95C"/>
  </w:style>
  <w:style w:type="paragraph" w:customStyle="1" w:styleId="DC4FB2CE624F407BA6F391D986D1D0BA">
    <w:name w:val="DC4FB2CE624F407BA6F391D986D1D0BA"/>
  </w:style>
  <w:style w:type="paragraph" w:customStyle="1" w:styleId="1AEB8C046453415695524DB5F0F97E07">
    <w:name w:val="1AEB8C046453415695524DB5F0F97E07"/>
  </w:style>
  <w:style w:type="paragraph" w:customStyle="1" w:styleId="5D6F9D7221A940848CE4DF86C0972EAE">
    <w:name w:val="5D6F9D7221A940848CE4DF86C0972EAE"/>
  </w:style>
  <w:style w:type="paragraph" w:customStyle="1" w:styleId="31B8F558E7FE44EF863BD8AE525E6AB7">
    <w:name w:val="31B8F558E7FE44EF863BD8AE525E6AB7"/>
  </w:style>
  <w:style w:type="paragraph" w:customStyle="1" w:styleId="49897D0B9F7D4083A7B402AFF823EC01">
    <w:name w:val="49897D0B9F7D4083A7B402AFF823EC01"/>
  </w:style>
  <w:style w:type="paragraph" w:customStyle="1" w:styleId="AB18B187C5D243729E778E8E16E9674B">
    <w:name w:val="AB18B187C5D243729E778E8E16E96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70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I’m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</dc:creator>
  <cp:lastModifiedBy>Joshua Lavallee</cp:lastModifiedBy>
  <cp:revision>1</cp:revision>
  <dcterms:created xsi:type="dcterms:W3CDTF">2021-03-23T18:47:00Z</dcterms:created>
  <dcterms:modified xsi:type="dcterms:W3CDTF">2021-03-23T19:57:00Z</dcterms:modified>
  <cp:contentStatus>Crockodile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